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082F" w14:textId="04443701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5"/>
      </w:tblGrid>
      <w:tr w:rsidR="00D077E9" w14:paraId="6585546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3FCFD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C44C9B" wp14:editId="13D3EE11">
                      <wp:extent cx="3667125" cy="10096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712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3EA5A8" w14:textId="1775452E" w:rsidR="00D077E9" w:rsidRPr="00744B33" w:rsidRDefault="00744B33" w:rsidP="00D077E9">
                                  <w:pPr>
                                    <w:pStyle w:val="Title"/>
                                    <w:rPr>
                                      <w:sz w:val="52"/>
                                      <w:szCs w:val="44"/>
                                    </w:rPr>
                                  </w:pPr>
                                  <w:r w:rsidRPr="00744B33">
                                    <w:rPr>
                                      <w:sz w:val="52"/>
                                      <w:szCs w:val="44"/>
                                    </w:rPr>
                                    <w:t>Resource monitoring in Python on Linux</w:t>
                                  </w:r>
                                </w:p>
                                <w:p w14:paraId="466609A1" w14:textId="7596061C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7C44C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8.7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" filled="f" stroked="f" strokeweight=".5pt">
                      <v:textbox>
                        <w:txbxContent>
                          <w:p w14:paraId="683EA5A8" w14:textId="1775452E" w:rsidR="00D077E9" w:rsidRPr="00744B33" w:rsidRDefault="00744B33" w:rsidP="00D077E9">
                            <w:pPr>
                              <w:pStyle w:val="Title"/>
                              <w:rPr>
                                <w:sz w:val="52"/>
                                <w:szCs w:val="44"/>
                              </w:rPr>
                            </w:pPr>
                            <w:r w:rsidRPr="00744B33">
                              <w:rPr>
                                <w:sz w:val="52"/>
                                <w:szCs w:val="44"/>
                              </w:rPr>
                              <w:t>Resource monitoring in Python on Linux</w:t>
                            </w:r>
                          </w:p>
                          <w:p w14:paraId="466609A1" w14:textId="7596061C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51519A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2D3346" wp14:editId="0714E77D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2F65F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4E3F906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70423F3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2291DFF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7625DAC049C4A01AB48F0C15CDF25CA"/>
              </w:placeholder>
              <w15:appearance w15:val="hidden"/>
            </w:sdtPr>
            <w:sdtEndPr/>
            <w:sdtContent>
              <w:p w14:paraId="38D50331" w14:textId="52139EA3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2B026F">
                  <w:rPr>
                    <w:rStyle w:val="SubtitleChar"/>
                    <w:b w:val="0"/>
                    <w:noProof/>
                  </w:rPr>
                  <w:t>May 30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EE8487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8015ED5" wp14:editId="779FE2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A3C14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031CD8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1A5D5D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20A2666" w14:textId="2519AC99" w:rsidR="00D077E9" w:rsidRDefault="00914C68" w:rsidP="00D077E9">
            <w:sdt>
              <w:sdtPr>
                <w:id w:val="-1740469667"/>
                <w:placeholder>
                  <w:docPart w:val="6922BF11EBB14504A5DBEC370AE6A6B1"/>
                </w:placeholder>
                <w15:appearance w15:val="hidden"/>
              </w:sdtPr>
              <w:sdtEndPr/>
              <w:sdtContent>
                <w:r w:rsidR="00744B33">
                  <w:rPr>
                    <w:lang w:val="bg-BG"/>
                  </w:rPr>
                  <w:t>№</w:t>
                </w:r>
                <w:r w:rsidR="00744B33">
                  <w:t>201219041</w:t>
                </w:r>
              </w:sdtContent>
            </w:sdt>
          </w:p>
          <w:p w14:paraId="4A6FE9DA" w14:textId="471803BC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3F81EC0AE4A04FB8ADE5886ECD867C5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44B33">
                  <w:t>Yuliy Bodurski</w:t>
                </w:r>
              </w:sdtContent>
            </w:sdt>
          </w:p>
          <w:p w14:paraId="426B1F05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1496503" w14:textId="47FEC63A" w:rsidR="00D077E9" w:rsidRDefault="004D5CFE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C89D31" wp14:editId="36074EF4">
            <wp:simplePos x="0" y="0"/>
            <wp:positionH relativeFrom="column">
              <wp:posOffset>-693420</wp:posOffset>
            </wp:positionH>
            <wp:positionV relativeFrom="page">
              <wp:posOffset>904875</wp:posOffset>
            </wp:positionV>
            <wp:extent cx="7759065" cy="5913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36C40" wp14:editId="6C1AAE48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95250" t="57150" r="106680" b="14986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EE4D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" fillcolor="#024f75 [3204]" strokecolor="#024f75 [3204]" strokeweight="1pt">
                <v:fill color2="#0382c1 [2580]" rotate="t" angle="180" colors="0 #004e84;40632f #005483;1 #758ca5" focus="100%" type="gradient"/>
                <v:shadow on="t" color="black" opacity="40092f" origin=",.5" offset="0,3pt"/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9219D0" wp14:editId="59F50652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D87A2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sdt>
      <w:sdtPr>
        <w:rPr>
          <w:rFonts w:eastAsiaTheme="minorEastAsia" w:cstheme="minorBidi"/>
          <w:b/>
          <w:sz w:val="28"/>
          <w:szCs w:val="22"/>
        </w:rPr>
        <w:id w:val="1660650702"/>
        <w:placeholder>
          <w:docPart w:val="AABB4D43AB7C404A919C1D326FC16BE0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/>
      <w:sdtContent>
        <w:p w14:paraId="320F5D00" w14:textId="77777777" w:rsidR="00C426DE" w:rsidRPr="00C426DE" w:rsidRDefault="00C426DE" w:rsidP="00C426DE">
          <w:pPr>
            <w:pStyle w:val="Heading2"/>
            <w:rPr>
              <w:rStyle w:val="Heading1Char"/>
            </w:rPr>
          </w:pPr>
          <w:r w:rsidRPr="00C426DE">
            <w:rPr>
              <w:rStyle w:val="Heading1Char"/>
            </w:rPr>
            <w:t>First Phase</w:t>
          </w:r>
        </w:p>
        <w:p w14:paraId="126FA098" w14:textId="77777777" w:rsidR="00C426DE" w:rsidRPr="00C426DE" w:rsidRDefault="00C426DE" w:rsidP="00C426DE">
          <w:r w:rsidRPr="00C426DE">
            <w:t>Concept and preparation</w:t>
          </w:r>
        </w:p>
      </w:sdtContent>
    </w:sdt>
    <w:p w14:paraId="5F70A7A8" w14:textId="77777777" w:rsidR="00C426DE" w:rsidRDefault="00C426DE" w:rsidP="00C426DE"/>
    <w:p w14:paraId="7FDCB9F5" w14:textId="77777777" w:rsidR="00C426DE" w:rsidRPr="00C426DE" w:rsidRDefault="00C426DE" w:rsidP="00C426DE">
      <w:pPr>
        <w:rPr>
          <w:b w:val="0"/>
          <w:bCs/>
        </w:rPr>
      </w:pPr>
      <w:r w:rsidRPr="00C426DE">
        <w:rPr>
          <w:b w:val="0"/>
          <w:bCs/>
        </w:rPr>
        <w:t>The main goal of my project is to create a program, based on Python, that works on Linux and displays utilization of different system details in real-time. My version of Python is Python 3.9.</w:t>
      </w:r>
    </w:p>
    <w:p w14:paraId="51D6FBB7" w14:textId="77777777" w:rsidR="00C426DE" w:rsidRPr="00C426DE" w:rsidRDefault="00C426DE" w:rsidP="00C426DE">
      <w:pPr>
        <w:rPr>
          <w:b w:val="0"/>
          <w:bCs/>
        </w:rPr>
      </w:pPr>
    </w:p>
    <w:p w14:paraId="3F83844E" w14:textId="77777777" w:rsidR="00C426DE" w:rsidRPr="00C426DE" w:rsidRDefault="00C426DE" w:rsidP="00C426DE">
      <w:pPr>
        <w:rPr>
          <w:b w:val="0"/>
          <w:bCs/>
        </w:rPr>
      </w:pPr>
      <w:r w:rsidRPr="00C426DE">
        <w:rPr>
          <w:b w:val="0"/>
          <w:bCs/>
        </w:rPr>
        <w:t>At first, I had to search for a function that helps me display that type of system information. I found out that a module in Python called ‘psutil’ is used to access system details and process utilities. It keeps track on various resources like CPU, disks, network and memory.</w:t>
      </w:r>
    </w:p>
    <w:p w14:paraId="33778299" w14:textId="77777777" w:rsidR="00C426DE" w:rsidRPr="00C426DE" w:rsidRDefault="00C426DE" w:rsidP="00C426DE">
      <w:pPr>
        <w:rPr>
          <w:b w:val="0"/>
          <w:bCs/>
        </w:rPr>
      </w:pPr>
      <w:r w:rsidRPr="00C426DE">
        <w:rPr>
          <w:b w:val="0"/>
          <w:bCs/>
        </w:rPr>
        <w:t xml:space="preserve"> </w:t>
      </w:r>
      <w:r w:rsidRPr="00C426DE">
        <w:rPr>
          <w:b w:val="0"/>
          <w:bCs/>
        </w:rPr>
        <w:br/>
        <w:t>To access this library, I had to install it in my IDE (PyCharm). I made that by going to Settings -&gt; Project: ProjectFDIBA -&gt; Python: Interpreter and I installed the Package.</w:t>
      </w:r>
    </w:p>
    <w:p w14:paraId="0AD9EE65" w14:textId="77777777" w:rsidR="00C426DE" w:rsidRPr="00C426DE" w:rsidRDefault="00C426DE" w:rsidP="00C426DE">
      <w:pPr>
        <w:rPr>
          <w:b w:val="0"/>
          <w:bCs/>
        </w:rPr>
      </w:pPr>
    </w:p>
    <w:p w14:paraId="659B3EC1" w14:textId="77777777" w:rsidR="00C426DE" w:rsidRPr="00C426DE" w:rsidRDefault="00C426DE" w:rsidP="00C426DE">
      <w:pPr>
        <w:rPr>
          <w:b w:val="0"/>
          <w:bCs/>
        </w:rPr>
      </w:pPr>
      <w:r w:rsidRPr="00C426DE">
        <w:rPr>
          <w:b w:val="0"/>
          <w:bCs/>
        </w:rPr>
        <w:t>Now I can make use of all the features that this library offers. Now that I had the functions that help me display the different resources, I needed to find a way to make it in real-time. This is where the library ‘tqdm’ comes into play. ‘Tqdm’ helps me create a smart progress meter for my loops (in my case – the output of the results from ‘psutil’).</w:t>
      </w:r>
    </w:p>
    <w:p w14:paraId="0FC35672" w14:textId="00431D61" w:rsidR="00C426DE" w:rsidRPr="00C426DE" w:rsidRDefault="00C426DE" w:rsidP="00C426DE">
      <w:pPr>
        <w:rPr>
          <w:b w:val="0"/>
          <w:bCs/>
        </w:rPr>
      </w:pPr>
      <w:r w:rsidRPr="00C426DE">
        <w:rPr>
          <w:b w:val="0"/>
          <w:bCs/>
        </w:rPr>
        <w:t xml:space="preserve">To make It work in my IDE, I had to follow the steps from the third paragraph. </w:t>
      </w:r>
    </w:p>
    <w:p w14:paraId="29CABAC7" w14:textId="77777777" w:rsidR="00C426DE" w:rsidRDefault="00C426DE" w:rsidP="00C426DE">
      <w:pPr>
        <w:pStyle w:val="Content"/>
      </w:pPr>
    </w:p>
    <w:p w14:paraId="102C33C2" w14:textId="4DA8ADE6" w:rsidR="00C426DE" w:rsidRDefault="00C426DE" w:rsidP="00C426DE">
      <w:pPr>
        <w:pStyle w:val="Heading1"/>
      </w:pPr>
      <w:r>
        <w:t>Second Phase</w:t>
      </w:r>
    </w:p>
    <w:p w14:paraId="5B243542" w14:textId="1274F62F" w:rsidR="00855568" w:rsidRDefault="00855568" w:rsidP="00855568">
      <w:pPr>
        <w:pStyle w:val="Heading2"/>
      </w:pPr>
      <w:r>
        <w:t>Implementation</w:t>
      </w:r>
    </w:p>
    <w:p w14:paraId="2C151CB4" w14:textId="4560EF0B" w:rsidR="00613A9F" w:rsidRDefault="002B026F" w:rsidP="00613A9F">
      <w:r>
        <w:t xml:space="preserve">When I got into the Linux machine, the first that I had to do was to download and install the modules that I mentioned above. To do this task, I used the following commands in the Terminal: </w:t>
      </w:r>
    </w:p>
    <w:p w14:paraId="0F76DF66" w14:textId="3737459D" w:rsidR="002B026F" w:rsidRPr="003758C4" w:rsidRDefault="003758C4" w:rsidP="002B026F">
      <w:pPr>
        <w:ind w:left="720"/>
        <w:rPr>
          <w:color w:val="3B3838" w:themeColor="background2" w:themeShade="40"/>
        </w:rPr>
      </w:pPr>
      <w:r w:rsidRPr="003758C4">
        <w:rPr>
          <w:color w:val="3B3838" w:themeColor="background2" w:themeShade="40"/>
        </w:rPr>
        <w:t>s</w:t>
      </w:r>
      <w:r w:rsidR="00243303" w:rsidRPr="003758C4">
        <w:rPr>
          <w:color w:val="3B3838" w:themeColor="background2" w:themeShade="40"/>
        </w:rPr>
        <w:t>udo apt-get install -y python3-psutil</w:t>
      </w:r>
      <w:r w:rsidR="00243303" w:rsidRPr="003758C4">
        <w:rPr>
          <w:color w:val="3B3838" w:themeColor="background2" w:themeShade="40"/>
        </w:rPr>
        <w:br/>
        <w:t>sudo apt-get install -y python3-tqdm</w:t>
      </w:r>
    </w:p>
    <w:p w14:paraId="1FF201B7" w14:textId="4D6AB190" w:rsidR="002B026F" w:rsidRDefault="002B026F" w:rsidP="002B026F">
      <w:r>
        <w:t>I had to make sure that my Linux machine has read the files, so I updated the file system:</w:t>
      </w:r>
    </w:p>
    <w:p w14:paraId="44B21FFF" w14:textId="77777777" w:rsidR="002B026F" w:rsidRPr="003758C4" w:rsidRDefault="00243303" w:rsidP="002B026F">
      <w:pPr>
        <w:ind w:firstLine="720"/>
        <w:rPr>
          <w:color w:val="3B3838" w:themeColor="background2" w:themeShade="40"/>
        </w:rPr>
      </w:pPr>
      <w:r w:rsidRPr="003758C4">
        <w:rPr>
          <w:color w:val="3B3838" w:themeColor="background2" w:themeShade="40"/>
        </w:rPr>
        <w:t>sudo apt-get update -y</w:t>
      </w:r>
    </w:p>
    <w:p w14:paraId="2DFEC87D" w14:textId="05BADDFF" w:rsidR="002B026F" w:rsidRPr="00667567" w:rsidRDefault="002B026F" w:rsidP="002B026F">
      <w:r>
        <w:lastRenderedPageBreak/>
        <w:t xml:space="preserve">Then all that I had to do was to test whether my code runs on the Unix terminal. </w:t>
      </w:r>
      <w:r w:rsidR="00667567" w:rsidRPr="00667567">
        <w:t xml:space="preserve">I navigate to my </w:t>
      </w:r>
      <w:r w:rsidR="00667567">
        <w:t>destination folder and run the script command:</w:t>
      </w:r>
    </w:p>
    <w:p w14:paraId="733BE45C" w14:textId="59490157" w:rsidR="00613A9F" w:rsidRPr="003758C4" w:rsidRDefault="00451848" w:rsidP="00667567">
      <w:pPr>
        <w:ind w:firstLine="720"/>
        <w:rPr>
          <w:color w:val="3B3838" w:themeColor="background2" w:themeShade="40"/>
        </w:rPr>
      </w:pPr>
      <w:r w:rsidRPr="003758C4">
        <w:rPr>
          <w:color w:val="3B3838" w:themeColor="background2" w:themeShade="40"/>
        </w:rPr>
        <w:t>python3 swtchcse.py</w:t>
      </w:r>
    </w:p>
    <w:p w14:paraId="1C4792A2" w14:textId="275D0A93" w:rsidR="00EE1899" w:rsidRDefault="00EE1899" w:rsidP="00EE1899"/>
    <w:p w14:paraId="376B7A67" w14:textId="2FCA2BED" w:rsidR="00EE1899" w:rsidRPr="00613A9F" w:rsidRDefault="00EE1899" w:rsidP="00EE1899">
      <w:r>
        <w:t>Important part of the script is to change the value of the variable “inf=” depending on the machine we are working on. If we are working on a Windows machine, the default value should be “</w:t>
      </w:r>
      <w:r w:rsidRPr="003758C4">
        <w:rPr>
          <w:color w:val="3B3838" w:themeColor="background2" w:themeShade="40"/>
        </w:rPr>
        <w:t>inf=Ethernet</w:t>
      </w:r>
      <w:r>
        <w:t xml:space="preserve">”. If we are working on </w:t>
      </w:r>
      <w:r w:rsidR="003758C4">
        <w:t>a</w:t>
      </w:r>
      <w:r>
        <w:t xml:space="preserve"> Unix machine – “</w:t>
      </w:r>
      <w:r w:rsidRPr="003758C4">
        <w:rPr>
          <w:color w:val="3B3838" w:themeColor="background2" w:themeShade="40"/>
        </w:rPr>
        <w:t>inf=eth0</w:t>
      </w:r>
      <w:r>
        <w:t>”. Based on the nature of my task, I am using “eth0”.</w:t>
      </w:r>
    </w:p>
    <w:p w14:paraId="2740C869" w14:textId="3902BA61" w:rsidR="00855568" w:rsidRDefault="00855568" w:rsidP="00855568"/>
    <w:p w14:paraId="38B4FD78" w14:textId="3F9F78AB" w:rsidR="00855568" w:rsidRDefault="00855568" w:rsidP="00855568">
      <w:pPr>
        <w:pStyle w:val="Heading1"/>
      </w:pPr>
      <w:r>
        <w:t>Third Phase</w:t>
      </w:r>
    </w:p>
    <w:p w14:paraId="0D5D9F12" w14:textId="61A60460" w:rsidR="00855568" w:rsidRPr="00855568" w:rsidRDefault="00855568" w:rsidP="00855568">
      <w:pPr>
        <w:pStyle w:val="Heading2"/>
      </w:pPr>
      <w:r>
        <w:t>Convert .py script to .exe application</w:t>
      </w:r>
    </w:p>
    <w:p w14:paraId="63DF262E" w14:textId="5F093682" w:rsidR="0087605E" w:rsidRDefault="00855568" w:rsidP="00855568">
      <w:r>
        <w:t xml:space="preserve">To create an executable from my Python script, I had to install PyInstaller Package. Instead of following the steps that I had made in the First Phase, I used the </w:t>
      </w:r>
      <w:r w:rsidR="00A05358" w:rsidRPr="00A05358">
        <w:t>Co</w:t>
      </w:r>
      <w:r w:rsidR="00A05358">
        <w:t>mmand Prompt</w:t>
      </w:r>
      <w:r>
        <w:t xml:space="preserve">. Using the command </w:t>
      </w:r>
      <w:r w:rsidR="00A05358">
        <w:t>‘</w:t>
      </w:r>
      <w:r>
        <w:t xml:space="preserve">pip3 install pyinstaller’, I managed to seal the deal. To convert my </w:t>
      </w:r>
      <w:r w:rsidR="00A05358">
        <w:t>script,</w:t>
      </w:r>
      <w:r>
        <w:t xml:space="preserve"> I had to implement the </w:t>
      </w:r>
      <w:r w:rsidR="00A05358">
        <w:t xml:space="preserve">package that I’ve just installed. I navigated to the destined folder and typed ‘pyinstaller --onefile </w:t>
      </w:r>
      <w:r w:rsidR="007673B3">
        <w:t>swtchcse</w:t>
      </w:r>
      <w:r w:rsidR="00A05358">
        <w:t xml:space="preserve">.py’. This helped me </w:t>
      </w:r>
      <w:r w:rsidR="00384B19">
        <w:t xml:space="preserve">convert my script into an executable application file. </w:t>
      </w:r>
      <w:r w:rsidR="00A05358">
        <w:t xml:space="preserve"> </w:t>
      </w:r>
    </w:p>
    <w:p w14:paraId="7F7D0365" w14:textId="73EB0943" w:rsidR="007673B3" w:rsidRDefault="007673B3" w:rsidP="00855568">
      <w:pPr>
        <w:rPr>
          <w:color w:val="3B3838" w:themeColor="background2" w:themeShade="40"/>
        </w:rPr>
      </w:pPr>
      <w:r>
        <w:t>If this method does not work, the program could be executed by typing the following commands in this order:</w:t>
      </w:r>
      <w:r>
        <w:br/>
      </w:r>
      <w:r>
        <w:tab/>
      </w:r>
      <w:r w:rsidRPr="003758C4">
        <w:rPr>
          <w:color w:val="3B3838" w:themeColor="background2" w:themeShade="40"/>
        </w:rPr>
        <w:t xml:space="preserve">$cd Desktop </w:t>
      </w:r>
      <w:r>
        <w:t>( If the .py file is placed on the Desktop )</w:t>
      </w:r>
      <w:r>
        <w:br/>
      </w:r>
      <w:r>
        <w:tab/>
      </w:r>
      <w:r w:rsidRPr="003758C4">
        <w:rPr>
          <w:color w:val="3B3838" w:themeColor="background2" w:themeShade="40"/>
        </w:rPr>
        <w:t>$python3 swtchcse.py</w:t>
      </w:r>
    </w:p>
    <w:p w14:paraId="1ACF4940" w14:textId="1D39E41C" w:rsidR="00914C68" w:rsidRDefault="00914C68" w:rsidP="00855568">
      <w:pPr>
        <w:rPr>
          <w:color w:val="3B3838" w:themeColor="background2" w:themeShade="40"/>
        </w:rPr>
      </w:pPr>
    </w:p>
    <w:p w14:paraId="50F0C111" w14:textId="19A1858F" w:rsidR="00914C68" w:rsidRPr="00A05358" w:rsidRDefault="00914C68" w:rsidP="00855568">
      <w:pPr>
        <w:rPr>
          <w:lang w:val="bg-BG"/>
        </w:rPr>
      </w:pPr>
      <w:r>
        <w:rPr>
          <w:color w:val="3B3838" w:themeColor="background2" w:themeShade="40"/>
        </w:rPr>
        <w:t>P.S. To test the networking usage, open something in the browser, for instance a YouTube video or a streaming application. To change between the options, the user must hit Ctrl + C and then run the program again.</w:t>
      </w:r>
    </w:p>
    <w:sectPr w:rsidR="00914C68" w:rsidRPr="00A05358" w:rsidSect="00DF027C"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E5F0" w14:textId="77777777" w:rsidR="009C16C5" w:rsidRDefault="009C16C5">
      <w:r>
        <w:separator/>
      </w:r>
    </w:p>
    <w:p w14:paraId="5CEA144F" w14:textId="77777777" w:rsidR="009C16C5" w:rsidRDefault="009C16C5"/>
  </w:endnote>
  <w:endnote w:type="continuationSeparator" w:id="0">
    <w:p w14:paraId="4E653CB1" w14:textId="77777777" w:rsidR="009C16C5" w:rsidRDefault="009C16C5">
      <w:r>
        <w:continuationSeparator/>
      </w:r>
    </w:p>
    <w:p w14:paraId="1CD62F37" w14:textId="77777777" w:rsidR="009C16C5" w:rsidRDefault="009C1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E5D0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073D1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A994" w14:textId="77777777" w:rsidR="009C16C5" w:rsidRDefault="009C16C5">
      <w:r>
        <w:separator/>
      </w:r>
    </w:p>
    <w:p w14:paraId="71836D0D" w14:textId="77777777" w:rsidR="009C16C5" w:rsidRDefault="009C16C5"/>
  </w:footnote>
  <w:footnote w:type="continuationSeparator" w:id="0">
    <w:p w14:paraId="217EBCEB" w14:textId="77777777" w:rsidR="009C16C5" w:rsidRDefault="009C16C5">
      <w:r>
        <w:continuationSeparator/>
      </w:r>
    </w:p>
    <w:p w14:paraId="162253D9" w14:textId="77777777" w:rsidR="009C16C5" w:rsidRDefault="009C16C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33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303"/>
    <w:rsid w:val="00243EBC"/>
    <w:rsid w:val="00246A35"/>
    <w:rsid w:val="00284348"/>
    <w:rsid w:val="002B026F"/>
    <w:rsid w:val="002F51F5"/>
    <w:rsid w:val="00312137"/>
    <w:rsid w:val="00330359"/>
    <w:rsid w:val="0033762F"/>
    <w:rsid w:val="00366C7E"/>
    <w:rsid w:val="003758C4"/>
    <w:rsid w:val="00384B19"/>
    <w:rsid w:val="00384EA3"/>
    <w:rsid w:val="003A39A1"/>
    <w:rsid w:val="003C2191"/>
    <w:rsid w:val="003D3863"/>
    <w:rsid w:val="004110DE"/>
    <w:rsid w:val="00431F3E"/>
    <w:rsid w:val="0044085A"/>
    <w:rsid w:val="00451848"/>
    <w:rsid w:val="004B21A5"/>
    <w:rsid w:val="004D5CFE"/>
    <w:rsid w:val="005037F0"/>
    <w:rsid w:val="00516A86"/>
    <w:rsid w:val="005275F6"/>
    <w:rsid w:val="00572102"/>
    <w:rsid w:val="005F1BB0"/>
    <w:rsid w:val="00613A9F"/>
    <w:rsid w:val="00656C4D"/>
    <w:rsid w:val="00667567"/>
    <w:rsid w:val="006E5716"/>
    <w:rsid w:val="007302B3"/>
    <w:rsid w:val="00730733"/>
    <w:rsid w:val="00730E3A"/>
    <w:rsid w:val="00736AAF"/>
    <w:rsid w:val="00744B33"/>
    <w:rsid w:val="00752FAA"/>
    <w:rsid w:val="00765B2A"/>
    <w:rsid w:val="007673B3"/>
    <w:rsid w:val="00783A34"/>
    <w:rsid w:val="007C6B52"/>
    <w:rsid w:val="007D16C5"/>
    <w:rsid w:val="00855568"/>
    <w:rsid w:val="00862FE4"/>
    <w:rsid w:val="0086389A"/>
    <w:rsid w:val="0087605E"/>
    <w:rsid w:val="008B1FEE"/>
    <w:rsid w:val="00903C32"/>
    <w:rsid w:val="00914C68"/>
    <w:rsid w:val="00916B16"/>
    <w:rsid w:val="009173B9"/>
    <w:rsid w:val="0093335D"/>
    <w:rsid w:val="0093613E"/>
    <w:rsid w:val="00943026"/>
    <w:rsid w:val="00966B81"/>
    <w:rsid w:val="009C16C5"/>
    <w:rsid w:val="009C7720"/>
    <w:rsid w:val="00A05358"/>
    <w:rsid w:val="00A23AFA"/>
    <w:rsid w:val="00A31B3E"/>
    <w:rsid w:val="00A532F3"/>
    <w:rsid w:val="00A8489E"/>
    <w:rsid w:val="00AC29F3"/>
    <w:rsid w:val="00B231E5"/>
    <w:rsid w:val="00B818CB"/>
    <w:rsid w:val="00C02B87"/>
    <w:rsid w:val="00C4086D"/>
    <w:rsid w:val="00C41536"/>
    <w:rsid w:val="00C426DE"/>
    <w:rsid w:val="00C74DC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2384"/>
    <w:rsid w:val="00EE1899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E51A1"/>
  <w15:docId w15:val="{B1C3D86E-C8F3-46F4-A03C-E94BD156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C42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C426DE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iy\AppData\Local\Microsoft\Office\16.0\DTS\en-US%7b14947379-0990-4544-A566-4F8379A9F791%7d\%7b7C238696-A3C5-48B6-9DEC-3F18DEEF6FE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625DAC049C4A01AB48F0C15CDF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A09BA-AF23-44DD-BDE2-B6DA49A32297}"/>
      </w:docPartPr>
      <w:docPartBody>
        <w:p w:rsidR="00867D22" w:rsidRDefault="008D4848">
          <w:pPr>
            <w:pStyle w:val="57625DAC049C4A01AB48F0C15CDF25CA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25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922BF11EBB14504A5DBEC370AE6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C3AA2-D206-4694-B3DD-39F41E1346F8}"/>
      </w:docPartPr>
      <w:docPartBody>
        <w:p w:rsidR="00867D22" w:rsidRDefault="008D4848">
          <w:pPr>
            <w:pStyle w:val="6922BF11EBB14504A5DBEC370AE6A6B1"/>
          </w:pPr>
          <w:r>
            <w:t>COMPANY NAME</w:t>
          </w:r>
        </w:p>
      </w:docPartBody>
    </w:docPart>
    <w:docPart>
      <w:docPartPr>
        <w:name w:val="3F81EC0AE4A04FB8ADE5886ECD867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1AE13-1645-4EF2-A07D-B88A8A7F05CD}"/>
      </w:docPartPr>
      <w:docPartBody>
        <w:p w:rsidR="00867D22" w:rsidRDefault="008D4848">
          <w:pPr>
            <w:pStyle w:val="3F81EC0AE4A04FB8ADE5886ECD867C57"/>
          </w:pPr>
          <w:r>
            <w:t>Your Name</w:t>
          </w:r>
        </w:p>
      </w:docPartBody>
    </w:docPart>
    <w:docPart>
      <w:docPartPr>
        <w:name w:val="AABB4D43AB7C404A919C1D326FC1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BA92B-E67A-4A28-B43E-71034F77FD95}"/>
      </w:docPartPr>
      <w:docPartBody>
        <w:p w:rsidR="00867D22" w:rsidRDefault="008314F3" w:rsidP="008314F3">
          <w:pPr>
            <w:pStyle w:val="AABB4D43AB7C404A919C1D326FC16BE0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F3"/>
    <w:rsid w:val="008314F3"/>
    <w:rsid w:val="00867D22"/>
    <w:rsid w:val="008D4848"/>
    <w:rsid w:val="00B5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57625DAC049C4A01AB48F0C15CDF25CA">
    <w:name w:val="57625DAC049C4A01AB48F0C15CDF25CA"/>
  </w:style>
  <w:style w:type="paragraph" w:customStyle="1" w:styleId="6922BF11EBB14504A5DBEC370AE6A6B1">
    <w:name w:val="6922BF11EBB14504A5DBEC370AE6A6B1"/>
  </w:style>
  <w:style w:type="paragraph" w:customStyle="1" w:styleId="3F81EC0AE4A04FB8ADE5886ECD867C57">
    <w:name w:val="3F81EC0AE4A04FB8ADE5886ECD867C57"/>
  </w:style>
  <w:style w:type="paragraph" w:customStyle="1" w:styleId="AABB4D43AB7C404A919C1D326FC16BE0">
    <w:name w:val="AABB4D43AB7C404A919C1D326FC16BE0"/>
    <w:rsid w:val="008314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Yuliy Bodurski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{7C238696-A3C5-48B6-9DEC-3F18DEEF6FEB}tf16392850_win32.dotx</Template>
  <TotalTime>649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yuliy</dc:creator>
  <cp:keywords/>
  <cp:lastModifiedBy>yuliybodurski@outlook.com</cp:lastModifiedBy>
  <cp:revision>9</cp:revision>
  <cp:lastPrinted>2006-08-01T17:47:00Z</cp:lastPrinted>
  <dcterms:created xsi:type="dcterms:W3CDTF">2022-04-25T08:11:00Z</dcterms:created>
  <dcterms:modified xsi:type="dcterms:W3CDTF">2022-05-30T17:03:00Z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